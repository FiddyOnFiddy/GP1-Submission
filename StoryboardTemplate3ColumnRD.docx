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BodyText"/>
        <w:tabs>
          <w:tab w:pos="11459" w:val="left" w:leader="none"/>
        </w:tabs>
        <w:spacing w:line="240" w:lineRule="auto" w:before="51"/>
        <w:ind w:left="120" w:right="0"/>
        <w:jc w:val="left"/>
      </w:pPr>
      <w:r>
        <w:rPr/>
        <w:pict>
          <v:group style="position:absolute;margin-left:70.594803pt;margin-top:18.402271pt;width:700.74160pt;height:.1pt;mso-position-horizontal-relative:page;mso-position-vertical-relative:paragraph;z-index:-137" coordorigin="1412,368" coordsize="14015,2">
            <v:shape style="position:absolute;left:1412;top:368;width:14015;height:2" coordorigin="1412,368" coordsize="14015,0" path="m15427,368l1412,368e" filled="f" stroked="t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72.254601pt;margin-top:39.040573pt;width:701.00160pt;height:241.9199pt;mso-position-horizontal-relative:page;mso-position-vertical-relative:paragraph;z-index:-135" coordorigin="1445,781" coordsize="14020,4838">
            <v:shape style="position:absolute;left:1515;top:786;width:4293;height:4730" type="#_x0000_t75">
              <v:imagedata r:id="rId5" o:title=""/>
            </v:shape>
            <v:group style="position:absolute;left:1455;top:826;width:4293;height:4730" coordorigin="1455,826" coordsize="4293,4730">
              <v:shape style="position:absolute;left:1455;top:826;width:4293;height:4730" coordorigin="1455,826" coordsize="4293,4730" path="m5748,4839l5748,1542,5746,1483,5727,1369,5692,1263,5641,1164,5576,1076,5498,998,5409,933,5310,882,5203,847,5090,829,5031,826,2170,826,2055,836,1945,863,1842,906,1748,964,1665,1035,1593,1119,1535,1212,1492,1315,1464,1425,1455,1542,1455,4839,1464,4955,1492,5066,1535,5168,1593,5263,1665,5346,1748,5418,1842,5476,1945,5520,2055,5547,2170,5556,5031,5556,5147,5547,5257,5520,5360,5476,5454,5418,5538,5346,5610,5263,5668,5168,5712,5066,5739,4955,5748,4839xe" filled="t" fillcolor="#FFFFFF" stroked="f">
                <v:path arrowok="t"/>
                <v:fill type="solid"/>
              </v:shape>
            </v:group>
            <v:group style="position:absolute;left:1455;top:826;width:4293;height:4730" coordorigin="1455,826" coordsize="4293,4730">
              <v:shape style="position:absolute;left:1455;top:826;width:4293;height:4730" coordorigin="1455,826" coordsize="4293,4730" path="m2170,826l2055,836,1945,863,1842,906,1748,964,1665,1035,1593,1119,1535,1212,1492,1315,1464,1425,1455,1542,1455,4839,1464,4955,1492,5066,1535,5168,1593,5263,1665,5346,1748,5418,1842,5476,1945,5520,2055,5547,2170,5556,5031,5556,5147,5547,5257,5520,5360,5476,5454,5418,5538,5346,5610,5263,5668,5168,5712,5066,5739,4955,5748,4839,5748,1542,5739,1425,5712,1315,5668,1212,5610,1119,5538,1035,5454,964,5360,906,5257,863,5147,836,5031,826,2170,826xe" filled="f" stroked="t" strokeweight=".7499pt" strokecolor="#000000">
                <v:path arrowok="t"/>
              </v:shape>
              <v:shape style="position:absolute;left:6490;top:781;width:4240;height:4740" type="#_x0000_t75">
                <v:imagedata r:id="rId6" o:title=""/>
              </v:shape>
            </v:group>
            <v:group style="position:absolute;left:6430;top:822;width:4240;height:4740" coordorigin="6430,822" coordsize="4240,4740">
              <v:shape style="position:absolute;left:6430;top:822;width:4240;height:4740" coordorigin="6430,822" coordsize="4240,4740" path="m10670,4853l10670,1527,10668,1469,10650,1357,10615,1252,10564,1155,10500,1067,10423,991,10335,927,10238,877,10133,842,10020,824,9962,822,7138,822,7023,831,6914,857,6812,900,6720,957,6637,1028,6566,1110,6509,1202,6466,1304,6439,1412,6430,1527,6430,4853,6439,4968,6466,5077,6509,5179,6566,5271,6637,5354,6720,5425,6812,5482,6914,5525,7023,5552,7138,5561,9962,5561,10077,5552,10186,5525,10288,5482,10381,5425,10463,5354,10534,5271,10591,5179,10634,5077,10661,4968,10670,4853xe" filled="t" fillcolor="#FFFFFF" stroked="f">
                <v:path arrowok="t"/>
                <v:fill type="solid"/>
              </v:shape>
            </v:group>
            <v:group style="position:absolute;left:6430;top:822;width:4240;height:4740" coordorigin="6430,822" coordsize="4240,4740">
              <v:shape style="position:absolute;left:6430;top:822;width:4240;height:4740" coordorigin="6430,822" coordsize="4240,4740" path="m7138,822l7023,831,6914,857,6812,900,6720,957,6637,1028,6566,1110,6509,1202,6466,1304,6439,1412,6430,1527,6430,4853,6439,4968,6466,5077,6509,5179,6566,5271,6637,5354,6720,5425,6812,5482,6914,5525,7023,5552,7138,5561,9962,5561,10077,5552,10186,5525,10288,5482,10381,5425,10463,5354,10534,5271,10591,5179,10634,5077,10661,4968,10670,4853,10670,1527,10661,1412,10634,1304,10591,1202,10534,1110,10463,1028,10381,957,10288,900,10186,857,10077,831,9962,822,7138,822xe" filled="f" stroked="t" strokeweight=".7499pt" strokecolor="#000000">
                <v:path arrowok="t"/>
              </v:shape>
            </v:group>
            <v:group style="position:absolute;left:5900;top:2895;width:530;height:494" coordorigin="5900,2895" coordsize="530,494">
              <v:shape style="position:absolute;left:5900;top:2895;width:530;height:494" coordorigin="5900,2895" coordsize="530,494" path="m6274,3226l6274,2895,5900,2895,5900,3226,6274,3226xe" filled="t" fillcolor="#D5E2BB" stroked="f">
                <v:path arrowok="t"/>
                <v:fill type="solid"/>
              </v:shape>
              <v:shape style="position:absolute;left:5900;top:2895;width:530;height:494" coordorigin="5900,2895" coordsize="530,494" path="m6430,3061l6274,2729,6274,3389,6430,3061xe" filled="t" fillcolor="#D5E2BB" stroked="f">
                <v:path arrowok="t"/>
                <v:fill type="solid"/>
              </v:shape>
            </v:group>
            <v:group style="position:absolute;left:5859;top:2895;width:2;height:331" coordorigin="5859,2895" coordsize="2,331">
              <v:shape style="position:absolute;left:5859;top:2895;width:2;height:331" coordorigin="5859,2895" coordsize="0,331" path="m5859,2895l5859,3226e" filled="f" stroked="t" strokeweight="2.019900pt" strokecolor="#D5E2BB">
                <v:path arrowok="t"/>
              </v:shape>
            </v:group>
            <v:group style="position:absolute;left:5811;top:2895;width:2;height:331" coordorigin="5811,2895" coordsize="2,331">
              <v:shape style="position:absolute;left:5811;top:2895;width:2;height:331" coordorigin="5811,2895" coordsize="0,331" path="m5811,2895l5811,3226e" filled="f" stroked="t" strokeweight="1.0599pt" strokecolor="#D5E2BB">
                <v:path arrowok="t"/>
              </v:shape>
            </v:group>
            <v:group style="position:absolute;left:5900;top:2729;width:530;height:660" coordorigin="5900,2729" coordsize="530,660">
              <v:shape style="position:absolute;left:5900;top:2729;width:530;height:660" coordorigin="5900,2729" coordsize="530,660" path="m6274,2729l6274,2895,5900,2895,5900,3226,6274,3226,6274,3389,6430,3061,6274,2729xe" filled="f" stroked="t" strokeweight=".7499pt" strokecolor="#000000">
                <v:path arrowok="t"/>
              </v:shape>
            </v:group>
            <v:group style="position:absolute;left:5840;top:2895;width:38;height:331" coordorigin="5840,2895" coordsize="38,331">
              <v:shape style="position:absolute;left:5840;top:2895;width:38;height:331" coordorigin="5840,2895" coordsize="38,331" path="m5840,2895l5840,3226,5878,3226,5878,2895,5840,2895xe" filled="f" stroked="t" strokeweight=".7499pt" strokecolor="#000000">
                <v:path arrowok="t"/>
              </v:shape>
            </v:group>
            <v:group style="position:absolute;left:5811;top:2888;width:2;height:346" coordorigin="5811,2888" coordsize="2,346">
              <v:shape style="position:absolute;left:5811;top:2888;width:2;height:346" coordorigin="5811,2888" coordsize="0,346" path="m5811,2888l5811,3234e" filled="f" stroked="t" strokeweight="1.8098pt" strokecolor="#000000">
                <v:path arrowok="t"/>
              </v:shape>
            </v:group>
            <v:group style="position:absolute;left:10826;top:2977;width:470;height:497" coordorigin="10826,2977" coordsize="470,497">
              <v:shape style="position:absolute;left:10826;top:2977;width:470;height:497" coordorigin="10826,2977" coordsize="470,497" path="m11157,3308l11157,2977,10826,2977,10826,3308,11157,3308xe" filled="t" fillcolor="#D5E2BB" stroked="f">
                <v:path arrowok="t"/>
                <v:fill type="solid"/>
              </v:shape>
              <v:shape style="position:absolute;left:10826;top:2977;width:470;height:497" coordorigin="10826,2977" coordsize="470,497" path="m11297,3142l11157,2813,11157,3473,11297,3142xe" filled="t" fillcolor="#D5E2BB" stroked="f">
                <v:path arrowok="t"/>
                <v:fill type="solid"/>
              </v:shape>
            </v:group>
            <v:group style="position:absolute;left:10775;top:2977;width:36;height:331" coordorigin="10775,2977" coordsize="36,331">
              <v:shape style="position:absolute;left:10775;top:2977;width:36;height:331" coordorigin="10775,2977" coordsize="36,331" path="m10775,2977l10775,3308,10811,3308,10811,2977,10775,2977xe" filled="t" fillcolor="#D5E2BB" stroked="f">
                <v:path arrowok="t"/>
                <v:fill type="solid"/>
              </v:shape>
            </v:group>
            <v:group style="position:absolute;left:10748;top:2977;width:2;height:331" coordorigin="10748,2977" coordsize="2,331">
              <v:shape style="position:absolute;left:10748;top:2977;width:2;height:331" coordorigin="10748,2977" coordsize="0,331" path="m10748,2977l10748,3308e" filled="f" stroked="t" strokeweight=".9399pt" strokecolor="#D5E2BB">
                <v:path arrowok="t"/>
              </v:shape>
            </v:group>
            <v:group style="position:absolute;left:10826;top:2813;width:470;height:660" coordorigin="10826,2813" coordsize="470,660">
              <v:shape style="position:absolute;left:10826;top:2813;width:470;height:660" coordorigin="10826,2813" coordsize="470,660" path="m11157,2813l11157,2977,10826,2977,10826,3308,11157,3308,11157,3473,11297,3142,11157,2813xe" filled="f" stroked="t" strokeweight=".7499pt" strokecolor="#000000">
                <v:path arrowok="t"/>
              </v:shape>
            </v:group>
            <v:group style="position:absolute;left:10767;top:2969;width:51;height:346" coordorigin="10767,2969" coordsize="51,346">
              <v:shape style="position:absolute;left:10767;top:2969;width:51;height:346" coordorigin="10767,2969" coordsize="51,346" path="m10767,2969l10767,3315,10818,3315,10818,2969,10767,2969xe" filled="t" fillcolor="#000000" stroked="f">
                <v:path arrowok="t"/>
                <v:fill type="solid"/>
              </v:shape>
            </v:group>
            <v:group style="position:absolute;left:10748;top:2969;width:2;height:346" coordorigin="10748,2969" coordsize="2,346">
              <v:shape style="position:absolute;left:10748;top:2969;width:2;height:346" coordorigin="10748,2969" coordsize="0,346" path="m10748,2969l10748,3315e" filled="f" stroked="t" strokeweight="1.6898pt" strokecolor="#000000">
                <v:path arrowok="t"/>
              </v:shape>
              <v:shape style="position:absolute;left:11357;top:831;width:4108;height:4740" type="#_x0000_t75">
                <v:imagedata r:id="rId7" o:title=""/>
              </v:shape>
            </v:group>
            <v:group style="position:absolute;left:11297;top:870;width:4108;height:4740" coordorigin="11297,870" coordsize="4108,4740">
              <v:shape style="position:absolute;left:11297;top:870;width:4108;height:4740" coordorigin="11297,870" coordsize="4108,4740" path="m15405,4925l15405,1556,15403,1500,15385,1391,15351,1289,15302,1194,15240,1109,15166,1035,15081,972,14987,924,14885,890,14777,872,14721,870,11983,870,11872,879,11766,905,11668,946,11578,1002,11498,1071,11429,1151,11373,1240,11332,1339,11306,1445,11297,1556,11297,4925,11306,5037,11332,5142,11373,5240,11429,5330,11498,5409,11578,5478,11668,5533,11766,5574,11872,5600,11983,5609,14721,5609,14832,5600,14937,5574,15035,5533,15125,5478,15204,5409,15273,5330,15329,5240,15370,5142,15396,5037,15405,4925xe" filled="t" fillcolor="#FFFFFF" stroked="f">
                <v:path arrowok="t"/>
                <v:fill type="solid"/>
              </v:shape>
            </v:group>
            <v:group style="position:absolute;left:11297;top:870;width:4108;height:4740" coordorigin="11297,870" coordsize="4108,4740">
              <v:shape style="position:absolute;left:11297;top:870;width:4108;height:4740" coordorigin="11297,870" coordsize="4108,4740" path="m11983,870l11872,879,11766,905,11668,946,11578,1002,11498,1071,11429,1151,11373,1240,11332,1339,11306,1445,11297,1556,11297,4925,11306,5037,11332,5142,11373,5240,11429,5330,11498,5409,11578,5478,11668,5533,11766,5574,11872,5600,11983,5609,14721,5609,14832,5600,14937,5574,15035,5533,15125,5478,15204,5409,15273,5330,15329,5240,15370,5142,15396,5037,15405,4925,15405,1556,15396,1445,15370,1339,15329,1240,15273,1151,15204,1071,15125,1002,15035,946,14937,905,14832,879,14721,870,11983,870xe" filled="f" stroked="t" strokeweight=".7499pt" strokecolor="#000000">
                <v:path arrowok="t"/>
              </v:shape>
            </v:group>
            <w10:wrap type="none"/>
          </v:group>
        </w:pict>
      </w:r>
      <w:r>
        <w:rPr>
          <w:spacing w:val="-2"/>
          <w:w w:val="95"/>
        </w:rPr>
        <w:t>P</w:t>
      </w:r>
      <w:r>
        <w:rPr>
          <w:spacing w:val="-1"/>
          <w:w w:val="95"/>
        </w:rPr>
        <w:t>roj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itl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:</w:t>
        <w:tab/>
        <w:t>nt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ve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Multim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</w:t>
      </w:r>
      <w:r>
        <w:rPr>
          <w:spacing w:val="-2"/>
          <w:w w:val="95"/>
        </w:rPr>
        <w:t>a </w:t>
      </w:r>
      <w:r>
        <w:rPr>
          <w:w w:val="95"/>
        </w:rPr>
        <w:t>2</w:t>
      </w:r>
      <w:r>
        <w:rPr/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6840" w:h="11900" w:orient="landscape"/>
          <w:pgMar w:top="660" w:bottom="280" w:left="1320" w:right="1540"/>
        </w:sectPr>
      </w:pP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0" w:lineRule="auto"/>
        <w:ind w:left="120" w:right="0"/>
        <w:jc w:val="left"/>
      </w:pPr>
      <w:r>
        <w:rPr>
          <w:spacing w:val="-2"/>
          <w:w w:val="85"/>
        </w:rPr>
        <w:t>S</w:t>
      </w:r>
      <w:r>
        <w:rPr>
          <w:spacing w:val="-1"/>
          <w:w w:val="85"/>
        </w:rPr>
        <w:t>ound</w:t>
      </w:r>
      <w:r>
        <w:rPr>
          <w:spacing w:val="1"/>
          <w:w w:val="85"/>
        </w:rPr>
        <w:t> </w:t>
      </w:r>
      <w:r>
        <w:rPr>
          <w:spacing w:val="2"/>
          <w:w w:val="85"/>
        </w:rPr>
        <w:t>FX</w:t>
      </w:r>
      <w:r>
        <w:rPr>
          <w:spacing w:val="1"/>
          <w:w w:val="85"/>
        </w:rPr>
        <w:t>:</w:t>
      </w:r>
      <w:r>
        <w:rPr>
          <w:w w:val="179"/>
        </w:rPr>
        <w:t>                        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139" w:right="0"/>
        <w:jc w:val="left"/>
      </w:pPr>
      <w:r>
        <w:rPr>
          <w:w w:val="179"/>
        </w:rPr>
        <w:t>                                </w:t>
      </w:r>
      <w:r>
        <w:rPr/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left="119" w:right="2445"/>
        <w:jc w:val="left"/>
      </w:pPr>
      <w:r>
        <w:rPr>
          <w:w w:val="95"/>
        </w:rPr>
        <w:t>Music:</w:t>
      </w:r>
      <w:r>
        <w:rPr>
          <w:spacing w:val="25"/>
        </w:rPr>
        <w:t> </w:t>
      </w:r>
      <w:r>
        <w:rPr>
          <w:w w:val="179"/>
        </w:rPr>
        <w:t>                          </w:t>
      </w:r>
      <w:r>
        <w:rPr/>
      </w:r>
    </w:p>
    <w:p>
      <w:pPr>
        <w:spacing w:line="180" w:lineRule="exact" w:before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398" w:lineRule="auto"/>
        <w:ind w:left="119" w:right="2445"/>
        <w:jc w:val="left"/>
      </w:pPr>
      <w:r>
        <w:rPr>
          <w:spacing w:val="-1"/>
          <w:w w:val="191"/>
        </w:rPr>
        <w:t> </w:t>
      </w:r>
      <w:r>
        <w:rPr>
          <w:w w:val="90"/>
        </w:rPr>
        <w:t>amera:</w:t>
      </w:r>
      <w:r>
        <w:rPr>
          <w:spacing w:val="-26"/>
        </w:rPr>
        <w:t> </w:t>
      </w:r>
      <w:r>
        <w:rPr>
          <w:w w:val="179"/>
        </w:rPr>
        <w:t>                         </w:t>
      </w:r>
      <w:r>
        <w:rPr>
          <w:spacing w:val="-2"/>
          <w:w w:val="90"/>
        </w:rPr>
        <w:t>P</w:t>
      </w:r>
      <w:r>
        <w:rPr>
          <w:spacing w:val="-1"/>
          <w:w w:val="90"/>
        </w:rPr>
        <w:t>rop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:</w:t>
      </w:r>
      <w:r>
        <w:rPr>
          <w:w w:val="179"/>
        </w:rPr>
        <w:t>                           </w:t>
      </w:r>
      <w:r>
        <w:rPr/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left="139" w:right="0"/>
        <w:jc w:val="left"/>
      </w:pPr>
      <w:r>
        <w:rPr>
          <w:w w:val="179"/>
        </w:rPr>
        <w:t>                                </w:t>
      </w:r>
      <w:r>
        <w:rPr/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left="119" w:right="0"/>
        <w:jc w:val="left"/>
      </w:pPr>
      <w:r>
        <w:rPr>
          <w:spacing w:val="-1"/>
          <w:w w:val="191"/>
        </w:rPr>
        <w:t> </w:t>
      </w:r>
      <w:r>
        <w:rPr/>
        <w:t>!aracters: </w:t>
      </w:r>
      <w:r>
        <w:rPr>
          <w:spacing w:val="-28"/>
        </w:rPr>
        <w:t> </w:t>
      </w:r>
      <w:r>
        <w:rPr>
          <w:w w:val="179"/>
        </w:rPr>
        <w:t>                      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139" w:right="0"/>
        <w:jc w:val="left"/>
      </w:pPr>
      <w:r>
        <w:rPr>
          <w:w w:val="179"/>
        </w:rPr>
        <w:t>                                </w:t>
      </w:r>
      <w:r>
        <w:rPr/>
      </w:r>
    </w:p>
    <w:p>
      <w:pPr>
        <w:spacing w:line="120" w:lineRule="exact" w:before="9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  <w:w w:val="85"/>
        </w:rPr>
        <w:t>S</w:t>
      </w:r>
      <w:r>
        <w:rPr>
          <w:spacing w:val="-1"/>
          <w:w w:val="85"/>
        </w:rPr>
        <w:t>ound</w:t>
      </w:r>
      <w:r>
        <w:rPr>
          <w:w w:val="85"/>
        </w:rPr>
        <w:t> FX:</w:t>
      </w:r>
      <w:r>
        <w:rPr>
          <w:spacing w:val="-28"/>
        </w:rPr>
        <w:t> </w:t>
      </w:r>
      <w:r>
        <w:rPr>
          <w:w w:val="179"/>
        </w:rPr>
        <w:t>                        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170" w:right="0"/>
        <w:jc w:val="left"/>
      </w:pPr>
      <w:r>
        <w:rPr>
          <w:w w:val="179"/>
        </w:rPr>
        <w:t>                                </w:t>
      </w:r>
      <w:r>
        <w:rPr/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left="119" w:right="2468"/>
        <w:jc w:val="left"/>
      </w:pPr>
      <w:r>
        <w:rPr>
          <w:w w:val="95"/>
        </w:rPr>
        <w:t>Music:</w:t>
      </w:r>
      <w:r>
        <w:rPr>
          <w:w w:val="179"/>
        </w:rPr>
        <w:t>                           </w:t>
      </w:r>
      <w:r>
        <w:rPr/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396" w:lineRule="auto"/>
        <w:ind w:left="119" w:right="2468"/>
        <w:jc w:val="left"/>
      </w:pPr>
      <w:r>
        <w:rPr>
          <w:spacing w:val="-1"/>
          <w:w w:val="191"/>
        </w:rPr>
        <w:t> </w:t>
      </w:r>
      <w:r>
        <w:rPr>
          <w:w w:val="90"/>
        </w:rPr>
        <w:t>amera:</w:t>
      </w:r>
      <w:r>
        <w:rPr>
          <w:spacing w:val="5"/>
        </w:rPr>
        <w:t> </w:t>
      </w:r>
      <w:r>
        <w:rPr>
          <w:w w:val="179"/>
        </w:rPr>
        <w:t>                         </w:t>
      </w:r>
      <w:r>
        <w:rPr>
          <w:w w:val="90"/>
        </w:rPr>
        <w:t>Props:</w:t>
      </w:r>
      <w:r>
        <w:rPr>
          <w:spacing w:val="-38"/>
        </w:rPr>
        <w:t> </w:t>
      </w:r>
      <w:r>
        <w:rPr>
          <w:w w:val="179"/>
        </w:rPr>
        <w:t>                           </w:t>
      </w:r>
      <w:r>
        <w:rPr/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left="170" w:right="0"/>
        <w:jc w:val="left"/>
      </w:pPr>
      <w:r>
        <w:rPr>
          <w:w w:val="179"/>
        </w:rPr>
        <w:t>                                </w:t>
      </w:r>
      <w:r>
        <w:rPr/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left="119" w:right="0"/>
        <w:jc w:val="left"/>
      </w:pPr>
      <w:r>
        <w:rPr>
          <w:spacing w:val="-1"/>
          <w:w w:val="191"/>
        </w:rPr>
        <w:t> </w:t>
      </w:r>
      <w:r>
        <w:rPr/>
        <w:t>!</w:t>
      </w:r>
      <w:r>
        <w:rPr>
          <w:spacing w:val="1"/>
        </w:rPr>
        <w:t>a</w:t>
      </w:r>
      <w:r>
        <w:rPr/>
        <w:t>r</w:t>
      </w:r>
      <w:r>
        <w:rPr>
          <w:spacing w:val="1"/>
        </w:rPr>
        <w:t>ac</w:t>
      </w:r>
      <w:r>
        <w:rPr/>
        <w:t>t</w:t>
      </w:r>
      <w:r>
        <w:rPr>
          <w:spacing w:val="1"/>
        </w:rPr>
        <w:t>e</w:t>
      </w:r>
      <w:r>
        <w:rPr/>
        <w:t>r</w:t>
      </w:r>
      <w:r>
        <w:rPr>
          <w:spacing w:val="1"/>
        </w:rPr>
        <w:t>s:</w:t>
      </w:r>
      <w:r>
        <w:rPr>
          <w:w w:val="179"/>
        </w:rPr>
        <w:t>                       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170" w:right="0"/>
        <w:jc w:val="left"/>
      </w:pPr>
      <w:r>
        <w:rPr>
          <w:w w:val="179"/>
        </w:rPr>
        <w:t>                                </w:t>
      </w:r>
      <w:r>
        <w:rPr/>
      </w:r>
    </w:p>
    <w:p>
      <w:pPr>
        <w:pStyle w:val="BodyText"/>
        <w:spacing w:line="240" w:lineRule="auto" w:before="55"/>
        <w:ind w:right="0"/>
        <w:jc w:val="left"/>
      </w:pPr>
      <w:r>
        <w:rPr>
          <w:w w:val="85"/>
        </w:rPr>
        <w:br w:type="column"/>
      </w:r>
      <w:r>
        <w:rPr>
          <w:spacing w:val="-2"/>
          <w:w w:val="85"/>
        </w:rPr>
        <w:t>S</w:t>
      </w:r>
      <w:r>
        <w:rPr>
          <w:spacing w:val="-1"/>
          <w:w w:val="85"/>
        </w:rPr>
        <w:t>ound</w:t>
      </w:r>
      <w:r>
        <w:rPr>
          <w:w w:val="85"/>
        </w:rPr>
        <w:t> FX:</w:t>
      </w:r>
      <w:r>
        <w:rPr>
          <w:spacing w:val="5"/>
        </w:rPr>
        <w:t> </w:t>
      </w:r>
      <w:r>
        <w:rPr>
          <w:w w:val="179"/>
        </w:rPr>
        <w:t>                        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203" w:right="4184"/>
        <w:jc w:val="left"/>
      </w:pPr>
      <w:r>
        <w:rPr>
          <w:w w:val="179"/>
        </w:rPr>
        <w:t>                                </w:t>
      </w:r>
      <w:r>
        <w:rPr/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left="119" w:right="0"/>
        <w:jc w:val="left"/>
      </w:pPr>
      <w:r>
        <w:rPr>
          <w:w w:val="95"/>
        </w:rPr>
        <w:t>Music:</w:t>
      </w:r>
      <w:r>
        <w:rPr/>
        <w:t> </w:t>
      </w:r>
      <w:r>
        <w:rPr>
          <w:spacing w:val="23"/>
        </w:rPr>
        <w:t> </w:t>
      </w:r>
      <w:r>
        <w:rPr>
          <w:w w:val="179"/>
        </w:rPr>
        <w:t>                          </w:t>
      </w:r>
      <w:r>
        <w:rPr/>
      </w:r>
    </w:p>
    <w:p>
      <w:pPr>
        <w:spacing w:line="180" w:lineRule="exact" w:before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398" w:lineRule="auto"/>
        <w:ind w:left="119" w:right="161"/>
        <w:jc w:val="left"/>
      </w:pPr>
      <w:r>
        <w:rPr>
          <w:spacing w:val="-1"/>
          <w:w w:val="191"/>
        </w:rPr>
        <w:t> </w:t>
      </w:r>
      <w:r>
        <w:rPr>
          <w:w w:val="90"/>
        </w:rPr>
        <w:t>amera:</w:t>
      </w:r>
      <w:r>
        <w:rPr/>
        <w:t> </w:t>
      </w:r>
      <w:r>
        <w:rPr>
          <w:spacing w:val="-28"/>
        </w:rPr>
        <w:t> </w:t>
      </w:r>
      <w:r>
        <w:rPr>
          <w:w w:val="179"/>
        </w:rPr>
        <w:t>                         </w:t>
      </w:r>
      <w:r>
        <w:rPr>
          <w:w w:val="90"/>
        </w:rPr>
        <w:t>Props:</w:t>
      </w:r>
      <w:r>
        <w:rPr>
          <w:spacing w:val="-4"/>
        </w:rPr>
        <w:t> </w:t>
      </w:r>
      <w:r>
        <w:rPr>
          <w:w w:val="179"/>
        </w:rPr>
        <w:t>                           </w:t>
      </w:r>
      <w:r>
        <w:rPr/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left="203" w:right="0"/>
        <w:jc w:val="left"/>
      </w:pPr>
      <w:r>
        <w:rPr>
          <w:w w:val="179"/>
        </w:rPr>
        <w:t>                                </w:t>
      </w:r>
      <w:r>
        <w:rPr/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left="119" w:right="0"/>
        <w:jc w:val="left"/>
      </w:pPr>
      <w:r>
        <w:rPr>
          <w:spacing w:val="-1"/>
          <w:w w:val="191"/>
        </w:rPr>
        <w:t> </w:t>
      </w:r>
      <w:r>
        <w:rPr/>
        <w:t>!aracters:</w:t>
      </w:r>
      <w:r>
        <w:rPr>
          <w:spacing w:val="-16"/>
        </w:rPr>
        <w:t> </w:t>
      </w:r>
      <w:r>
        <w:rPr>
          <w:w w:val="179"/>
        </w:rPr>
        <w:t>                       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203" w:right="4185"/>
        <w:jc w:val="left"/>
      </w:pPr>
      <w:r>
        <w:rPr>
          <w:w w:val="179"/>
        </w:rPr>
        <w:t>                                </w:t>
      </w:r>
      <w:r>
        <w:rPr/>
      </w:r>
    </w:p>
    <w:p>
      <w:pPr>
        <w:spacing w:after="0" w:line="240" w:lineRule="auto"/>
        <w:jc w:val="left"/>
        <w:sectPr>
          <w:type w:val="continuous"/>
          <w:pgSz w:w="16840" w:h="11900" w:orient="landscape"/>
          <w:pgMar w:top="660" w:bottom="280" w:left="1320" w:right="1540"/>
          <w:cols w:num="3" w:equalWidth="0">
            <w:col w:w="3979" w:space="909"/>
            <w:col w:w="4010" w:space="876"/>
            <w:col w:w="4206"/>
          </w:cols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11803" w:val="left" w:leader="none"/>
        </w:tabs>
        <w:spacing w:line="240" w:lineRule="auto" w:before="55"/>
        <w:ind w:left="5985" w:right="0"/>
        <w:jc w:val="left"/>
      </w:pPr>
      <w:r>
        <w:rPr/>
        <w:pict>
          <v:group style="position:absolute;margin-left:70.594803pt;margin-top:1.401208pt;width:700.74160pt;height:.1pt;mso-position-horizontal-relative:page;mso-position-vertical-relative:paragraph;z-index:-136" coordorigin="1412,28" coordsize="14015,2">
            <v:shape style="position:absolute;left:1412;top:28;width:14015;height:2" coordorigin="1412,28" coordsize="14015,0" path="m15427,28l1412,28e" filled="f" stroked="t" strokeweight=".5799pt" strokecolor="#000000">
              <v:path arrowok="t"/>
            </v:shape>
            <w10:wrap type="none"/>
          </v:group>
        </w:pict>
      </w:r>
      <w:r>
        <w:rPr>
          <w:spacing w:val="-2"/>
          <w:w w:val="90"/>
        </w:rPr>
        <w:t>Pag</w:t>
      </w:r>
      <w:r>
        <w:rPr>
          <w:spacing w:val="-1"/>
          <w:w w:val="90"/>
        </w:rPr>
        <w:t>e</w:t>
      </w:r>
      <w:r>
        <w:rPr>
          <w:w w:val="90"/>
        </w:rPr>
        <w:t>    </w:t>
      </w:r>
      <w:r>
        <w:rPr>
          <w:spacing w:val="46"/>
          <w:w w:val="90"/>
        </w:rPr>
        <w:t> </w:t>
      </w:r>
      <w:r>
        <w:rPr>
          <w:spacing w:val="-1"/>
          <w:w w:val="90"/>
        </w:rPr>
        <w:t>of</w:t>
        <w:tab/>
      </w:r>
      <w:r>
        <w:rPr>
          <w:spacing w:val="-2"/>
          <w:w w:val="90"/>
        </w:rPr>
        <w:t>S</w:t>
      </w:r>
      <w:r>
        <w:rPr>
          <w:spacing w:val="-1"/>
          <w:w w:val="90"/>
        </w:rPr>
        <w:t>torybo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rd</w:t>
      </w:r>
      <w:r>
        <w:rPr>
          <w:spacing w:val="39"/>
          <w:w w:val="90"/>
        </w:rPr>
        <w:t> </w:t>
      </w:r>
      <w:r>
        <w:rPr>
          <w:spacing w:val="-2"/>
          <w:w w:val="90"/>
        </w:rPr>
        <w:t>T</w:t>
      </w:r>
      <w:r>
        <w:rPr>
          <w:spacing w:val="-1"/>
          <w:w w:val="90"/>
        </w:rPr>
        <w:t>empl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te</w:t>
      </w:r>
      <w:r>
        <w:rPr/>
      </w:r>
    </w:p>
    <w:sectPr>
      <w:type w:val="continuous"/>
      <w:pgSz w:w="16840" w:h="11900" w:orient="landscape"/>
      <w:pgMar w:top="660" w:bottom="280" w:left="132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Arial" w:hAnsi="Arial" w:eastAsia="Arial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rla@COM-RLA</dc:creator>
  <dc:title>Microsoft Word - StoryboardTemplate.docx</dc:title>
  <dcterms:created xsi:type="dcterms:W3CDTF">2015-04-14T15:40:42Z</dcterms:created>
  <dcterms:modified xsi:type="dcterms:W3CDTF">2015-04-14T15:40:42Z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2008-06-05T00:00:00Z</vt:filetime>
  </property>
  <property fmtid="{D5CDD505-2E9C-101B-9397-08002B2CF9AE}" pid="3" name="LastSaved">
    <vt:filetime>2015-04-14T00:00:00Z</vt:filetime>
  </property>
</Properties>
</file>